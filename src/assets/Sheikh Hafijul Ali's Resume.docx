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0177" w14:textId="5DF8ADA0" w:rsidR="001A1DD9" w:rsidRPr="00DA6451" w:rsidRDefault="00C15A9E" w:rsidP="00F200C3">
      <w:pPr>
        <w:pStyle w:val="Name"/>
        <w:spacing w:line="240" w:lineRule="auto"/>
        <w:rPr>
          <w:color w:val="000000" w:themeColor="text1"/>
          <w:sz w:val="58"/>
          <w:szCs w:val="8"/>
        </w:rPr>
      </w:pPr>
      <w:r w:rsidRPr="00DA6451">
        <w:rPr>
          <w:caps w:val="0"/>
          <w:color w:val="000000" w:themeColor="text1"/>
          <w:sz w:val="58"/>
          <w:szCs w:val="8"/>
        </w:rPr>
        <w:t>Sheikh Hafijul Ali</w:t>
      </w:r>
    </w:p>
    <w:p w14:paraId="29F71515" w14:textId="22715E20" w:rsidR="00237602" w:rsidRPr="00DA6451" w:rsidRDefault="00237602" w:rsidP="00F200C3">
      <w:pPr>
        <w:pStyle w:val="Name"/>
        <w:spacing w:line="240" w:lineRule="auto"/>
        <w:rPr>
          <w:color w:val="000000" w:themeColor="text1"/>
          <w:sz w:val="20"/>
        </w:rPr>
      </w:pPr>
    </w:p>
    <w:p w14:paraId="08C823D3" w14:textId="71DB85D0" w:rsidR="001A1DD9" w:rsidRPr="00F200C3" w:rsidRDefault="00237602" w:rsidP="00F200C3">
      <w:pPr>
        <w:pStyle w:val="ContactInfo"/>
        <w:spacing w:line="240" w:lineRule="auto"/>
        <w:ind w:right="6"/>
        <w:rPr>
          <w:color w:val="000000" w:themeColor="text1"/>
          <w:sz w:val="16"/>
          <w:szCs w:val="16"/>
        </w:rPr>
      </w:pPr>
      <w:hyperlink r:id="rId8" w:history="1">
        <w:r w:rsidRPr="00DA6451">
          <w:rPr>
            <w:rStyle w:val="Hyperlink"/>
            <w:color w:val="0070C0"/>
            <w:sz w:val="16"/>
            <w:szCs w:val="16"/>
          </w:rPr>
          <w:t>Karnataka, India</w:t>
        </w:r>
      </w:hyperlink>
      <w:r w:rsidRPr="00DA6451">
        <w:rPr>
          <w:color w:val="0070C0"/>
          <w:sz w:val="16"/>
          <w:szCs w:val="16"/>
        </w:rPr>
        <w:t xml:space="preserve"> | </w:t>
      </w:r>
      <w:bookmarkStart w:id="0" w:name="_Hlk176677144"/>
      <w:r w:rsidRPr="00DA6451">
        <w:rPr>
          <w:color w:val="0070C0"/>
          <w:sz w:val="16"/>
          <w:szCs w:val="16"/>
        </w:rPr>
        <w:fldChar w:fldCharType="begin"/>
      </w:r>
      <w:r w:rsidR="00DA6451">
        <w:rPr>
          <w:color w:val="0070C0"/>
          <w:sz w:val="16"/>
          <w:szCs w:val="16"/>
        </w:rPr>
        <w:instrText>HYPERLINK "mailto:haﬁjul.dev@gmail.com"</w:instrText>
      </w:r>
      <w:r w:rsidRPr="00DA6451">
        <w:rPr>
          <w:color w:val="0070C0"/>
          <w:sz w:val="16"/>
          <w:szCs w:val="16"/>
        </w:rPr>
      </w:r>
      <w:r w:rsidRPr="00DA6451">
        <w:rPr>
          <w:color w:val="0070C0"/>
          <w:sz w:val="16"/>
          <w:szCs w:val="16"/>
        </w:rPr>
        <w:fldChar w:fldCharType="separate"/>
      </w:r>
      <w:r w:rsidRPr="00DA6451">
        <w:rPr>
          <w:rStyle w:val="Hyperlink"/>
          <w:color w:val="0070C0"/>
          <w:sz w:val="16"/>
          <w:szCs w:val="16"/>
        </w:rPr>
        <w:t>haﬁjul.dev@gmail.com</w:t>
      </w:r>
      <w:r w:rsidRPr="00DA6451">
        <w:rPr>
          <w:color w:val="0070C0"/>
          <w:sz w:val="16"/>
          <w:szCs w:val="16"/>
        </w:rPr>
        <w:fldChar w:fldCharType="end"/>
      </w:r>
      <w:r w:rsidRPr="00DA6451">
        <w:rPr>
          <w:color w:val="0070C0"/>
          <w:sz w:val="16"/>
          <w:szCs w:val="16"/>
        </w:rPr>
        <w:t xml:space="preserve"> </w:t>
      </w:r>
      <w:bookmarkEnd w:id="0"/>
      <w:r w:rsidRPr="00DA6451">
        <w:rPr>
          <w:color w:val="0070C0"/>
          <w:sz w:val="16"/>
          <w:szCs w:val="16"/>
        </w:rPr>
        <w:t xml:space="preserve">| </w:t>
      </w:r>
      <w:bookmarkStart w:id="1" w:name="_Hlk176677132"/>
      <w:r w:rsidRPr="00DA6451">
        <w:rPr>
          <w:color w:val="0070C0"/>
          <w:sz w:val="16"/>
          <w:szCs w:val="16"/>
        </w:rPr>
        <w:fldChar w:fldCharType="begin"/>
      </w:r>
      <w:r w:rsidRPr="00DA6451">
        <w:rPr>
          <w:color w:val="0070C0"/>
          <w:sz w:val="16"/>
          <w:szCs w:val="16"/>
        </w:rPr>
        <w:instrText>HYPERLINK "https://haﬁjul.dev/"</w:instrText>
      </w:r>
      <w:r w:rsidRPr="00DA6451">
        <w:rPr>
          <w:color w:val="0070C0"/>
          <w:sz w:val="16"/>
          <w:szCs w:val="16"/>
        </w:rPr>
      </w:r>
      <w:r w:rsidRPr="00DA6451">
        <w:rPr>
          <w:color w:val="0070C0"/>
          <w:sz w:val="16"/>
          <w:szCs w:val="16"/>
        </w:rPr>
        <w:fldChar w:fldCharType="separate"/>
      </w:r>
      <w:r w:rsidRPr="00DA6451">
        <w:rPr>
          <w:rStyle w:val="Hyperlink"/>
          <w:color w:val="0070C0"/>
          <w:sz w:val="16"/>
          <w:szCs w:val="16"/>
        </w:rPr>
        <w:t>https://haﬁjul.dev</w:t>
      </w:r>
      <w:bookmarkEnd w:id="1"/>
      <w:r w:rsidRPr="00DA6451">
        <w:rPr>
          <w:color w:val="0070C0"/>
          <w:sz w:val="16"/>
          <w:szCs w:val="16"/>
        </w:rPr>
        <w:fldChar w:fldCharType="end"/>
      </w:r>
      <w:r w:rsidRPr="00DA6451">
        <w:rPr>
          <w:color w:val="0070C0"/>
          <w:sz w:val="16"/>
          <w:szCs w:val="16"/>
        </w:rPr>
        <w:t xml:space="preserve"> | </w:t>
      </w:r>
      <w:bookmarkStart w:id="2" w:name="_Hlk176680417"/>
      <w:r w:rsidR="00F200C3">
        <w:rPr>
          <w:color w:val="000000" w:themeColor="text1"/>
          <w:sz w:val="16"/>
          <w:szCs w:val="16"/>
        </w:rPr>
        <w:fldChar w:fldCharType="begin"/>
      </w:r>
      <w:r w:rsidR="00F200C3">
        <w:rPr>
          <w:color w:val="000000" w:themeColor="text1"/>
          <w:sz w:val="16"/>
          <w:szCs w:val="16"/>
        </w:rPr>
        <w:instrText>HYPERLINK "tel:+917992390073"</w:instrText>
      </w:r>
      <w:r w:rsidR="00F200C3">
        <w:rPr>
          <w:color w:val="000000" w:themeColor="text1"/>
          <w:sz w:val="16"/>
          <w:szCs w:val="16"/>
        </w:rPr>
      </w:r>
      <w:r w:rsidR="00F200C3">
        <w:rPr>
          <w:color w:val="000000" w:themeColor="text1"/>
          <w:sz w:val="16"/>
          <w:szCs w:val="16"/>
        </w:rPr>
        <w:fldChar w:fldCharType="separate"/>
      </w:r>
      <w:r w:rsidRPr="00F200C3">
        <w:rPr>
          <w:rStyle w:val="Hyperlink"/>
          <w:sz w:val="16"/>
          <w:szCs w:val="16"/>
        </w:rPr>
        <w:t>+</w:t>
      </w:r>
      <w:bookmarkStart w:id="3" w:name="_Hlk176677236"/>
      <w:r w:rsidRPr="00F200C3">
        <w:rPr>
          <w:rStyle w:val="Hyperlink"/>
          <w:sz w:val="16"/>
          <w:szCs w:val="16"/>
        </w:rPr>
        <w:t>917992390073</w:t>
      </w:r>
      <w:bookmarkEnd w:id="2"/>
      <w:bookmarkEnd w:id="3"/>
      <w:r w:rsidR="00F200C3">
        <w:rPr>
          <w:color w:val="000000" w:themeColor="text1"/>
          <w:sz w:val="16"/>
          <w:szCs w:val="16"/>
        </w:rPr>
        <w:fldChar w:fldCharType="end"/>
      </w:r>
    </w:p>
    <w:p w14:paraId="01131738" w14:textId="5BDE39C1" w:rsidR="001A1DD9" w:rsidRPr="00DA6451" w:rsidRDefault="00C15A9E" w:rsidP="00F200C3">
      <w:pPr>
        <w:pStyle w:val="Heading1"/>
        <w:rPr>
          <w:color w:val="000000" w:themeColor="text1"/>
        </w:rPr>
      </w:pPr>
      <w:bookmarkStart w:id="4" w:name="_Hlk176676932"/>
      <w:bookmarkStart w:id="5" w:name="_Hlk176676936"/>
      <w:r w:rsidRPr="00DA6451">
        <w:rPr>
          <w:caps w:val="0"/>
          <w:color w:val="000000" w:themeColor="text1"/>
        </w:rPr>
        <w:t>S</w:t>
      </w:r>
      <w:bookmarkEnd w:id="4"/>
      <w:r w:rsidRPr="00DA6451">
        <w:rPr>
          <w:caps w:val="0"/>
          <w:color w:val="000000" w:themeColor="text1"/>
        </w:rPr>
        <w:t>UMMARY</w:t>
      </w:r>
    </w:p>
    <w:p w14:paraId="229C5E96" w14:textId="77777777" w:rsidR="00DA6451" w:rsidRPr="00DA6451" w:rsidRDefault="00DA6451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Apt learner with zeal to learn new things and mature enough to deliver quality assignments.</w:t>
      </w:r>
    </w:p>
    <w:p w14:paraId="1D91D626" w14:textId="1DAD3840" w:rsidR="00417D65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Proficient in programming Python</w:t>
      </w:r>
      <w:r w:rsidR="00683D06" w:rsidRPr="00DA6451">
        <w:rPr>
          <w:color w:val="000000" w:themeColor="text1"/>
        </w:rPr>
        <w:t xml:space="preserve"> </w:t>
      </w:r>
      <w:r w:rsidRPr="00DA6451">
        <w:rPr>
          <w:color w:val="000000" w:themeColor="text1"/>
        </w:rPr>
        <w:t xml:space="preserve">with excellent debugging </w:t>
      </w:r>
      <w:r w:rsidR="00683D06" w:rsidRPr="00DA6451">
        <w:rPr>
          <w:color w:val="000000" w:themeColor="text1"/>
        </w:rPr>
        <w:t>and problem</w:t>
      </w:r>
      <w:r w:rsidR="008F4578" w:rsidRPr="00DA6451">
        <w:rPr>
          <w:color w:val="000000" w:themeColor="text1"/>
        </w:rPr>
        <w:t>-</w:t>
      </w:r>
      <w:r w:rsidR="00683D06" w:rsidRPr="00DA6451">
        <w:rPr>
          <w:color w:val="000000" w:themeColor="text1"/>
        </w:rPr>
        <w:t>solving skills.</w:t>
      </w:r>
    </w:p>
    <w:p w14:paraId="7ED13C01" w14:textId="40DABD67" w:rsidR="00417D65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Excellent automation skills</w:t>
      </w:r>
      <w:r w:rsidR="00DA6451" w:rsidRPr="00DA6451">
        <w:rPr>
          <w:color w:val="000000" w:themeColor="text1"/>
        </w:rPr>
        <w:t xml:space="preserve"> with proven track record.</w:t>
      </w:r>
    </w:p>
    <w:p w14:paraId="546E7059" w14:textId="478F1B02" w:rsidR="001A1DD9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Excellent knowledge on computer architecture</w:t>
      </w:r>
      <w:r w:rsidR="00DA6451" w:rsidRPr="00DA6451">
        <w:rPr>
          <w:color w:val="000000" w:themeColor="text1"/>
        </w:rPr>
        <w:t>.</w:t>
      </w:r>
    </w:p>
    <w:p w14:paraId="60B86C3D" w14:textId="048BA31B" w:rsidR="00DA6451" w:rsidRPr="00DA6451" w:rsidRDefault="00DA6451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Like to stay up to date with upcoming technologies.</w:t>
      </w:r>
    </w:p>
    <w:p w14:paraId="016DBAA3" w14:textId="155ADCCA" w:rsidR="00C15A9E" w:rsidRPr="00DA6451" w:rsidRDefault="00C15A9E" w:rsidP="00F200C3">
      <w:pPr>
        <w:pStyle w:val="Heading1"/>
        <w:rPr>
          <w:color w:val="000000" w:themeColor="text1"/>
        </w:rPr>
      </w:pPr>
      <w:r w:rsidRPr="00DA6451">
        <w:rPr>
          <w:caps w:val="0"/>
          <w:color w:val="000000" w:themeColor="text1"/>
        </w:rPr>
        <w:t>SKILLS</w:t>
      </w:r>
    </w:p>
    <w:tbl>
      <w:tblPr>
        <w:tblStyle w:val="ListTable3-Accent3"/>
        <w:tblW w:w="10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66"/>
        <w:gridCol w:w="5066"/>
      </w:tblGrid>
      <w:tr w:rsidR="00DA6451" w14:paraId="12C445BD" w14:textId="77777777" w:rsidTr="0032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6" w:type="dxa"/>
            <w:tcBorders>
              <w:bottom w:val="none" w:sz="0" w:space="0" w:color="auto"/>
              <w:right w:val="none" w:sz="0" w:space="0" w:color="auto"/>
            </w:tcBorders>
          </w:tcPr>
          <w:bookmarkEnd w:id="5"/>
          <w:p w14:paraId="12576915" w14:textId="38EE403E" w:rsidR="00DA6451" w:rsidRPr="00DA6451" w:rsidRDefault="00DA6451" w:rsidP="00F200C3">
            <w:pPr>
              <w:pStyle w:val="ListParagraph"/>
              <w:ind w:left="0"/>
              <w:jc w:val="center"/>
              <w:rPr>
                <w:b w:val="0"/>
                <w:bCs w:val="0"/>
                <w:color w:val="000000" w:themeColor="text1"/>
              </w:rPr>
            </w:pPr>
            <w:r w:rsidRPr="00DA6451">
              <w:rPr>
                <w:b w:val="0"/>
                <w:bCs w:val="0"/>
                <w:color w:val="000000" w:themeColor="text1"/>
              </w:rPr>
              <w:t>Technical Skills</w:t>
            </w:r>
          </w:p>
        </w:tc>
        <w:tc>
          <w:tcPr>
            <w:tcW w:w="5066" w:type="dxa"/>
          </w:tcPr>
          <w:p w14:paraId="3E670F57" w14:textId="64D66FF6" w:rsidR="00DA6451" w:rsidRPr="00DA6451" w:rsidRDefault="00DA6451" w:rsidP="00F200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Soft Skills</w:t>
            </w:r>
          </w:p>
        </w:tc>
      </w:tr>
      <w:tr w:rsidR="00DA6451" w14:paraId="50081E9C" w14:textId="77777777" w:rsidTr="00F2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B421EE" w14:textId="4B5B8C7A" w:rsidR="00DA6451" w:rsidRPr="004813FD" w:rsidRDefault="00DA6451" w:rsidP="00F200C3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4813FD">
              <w:rPr>
                <w:b w:val="0"/>
                <w:bCs w:val="0"/>
                <w:color w:val="000000" w:themeColor="text1"/>
              </w:rPr>
              <w:t>Python</w:t>
            </w:r>
          </w:p>
        </w:tc>
        <w:tc>
          <w:tcPr>
            <w:tcW w:w="5066" w:type="dxa"/>
            <w:tcBorders>
              <w:top w:val="none" w:sz="0" w:space="0" w:color="auto"/>
              <w:bottom w:val="none" w:sz="0" w:space="0" w:color="auto"/>
            </w:tcBorders>
          </w:tcPr>
          <w:p w14:paraId="2F8658C4" w14:textId="2A7C39ED" w:rsidR="00DA6451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Leadership</w:t>
            </w:r>
            <w:r w:rsidR="006B30BE">
              <w:rPr>
                <w:color w:val="000000" w:themeColor="text1"/>
              </w:rPr>
              <w:t xml:space="preserve"> Quality</w:t>
            </w:r>
          </w:p>
        </w:tc>
      </w:tr>
      <w:tr w:rsidR="00DA6451" w14:paraId="1162B6F0" w14:textId="77777777" w:rsidTr="00321BA2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none" w:sz="0" w:space="0" w:color="auto"/>
            </w:tcBorders>
          </w:tcPr>
          <w:p w14:paraId="223A3795" w14:textId="77777777" w:rsidR="00DA6451" w:rsidRPr="00321BA2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Linux</w:t>
            </w:r>
          </w:p>
          <w:p w14:paraId="628B247B" w14:textId="42BE923A" w:rsidR="00321BA2" w:rsidRPr="004813FD" w:rsidRDefault="00321BA2" w:rsidP="00F200C3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Docker</w:t>
            </w:r>
            <w:r w:rsidR="006B30BE">
              <w:rPr>
                <w:b w:val="0"/>
                <w:bCs w:val="0"/>
                <w:color w:val="000000" w:themeColor="text1"/>
              </w:rPr>
              <w:t xml:space="preserve"> and Kubernetes</w:t>
            </w:r>
          </w:p>
        </w:tc>
        <w:tc>
          <w:tcPr>
            <w:tcW w:w="5066" w:type="dxa"/>
          </w:tcPr>
          <w:p w14:paraId="3CB2B1EE" w14:textId="77777777" w:rsidR="00DA6451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 Oriented</w:t>
            </w:r>
          </w:p>
          <w:p w14:paraId="0F036C69" w14:textId="2440E08C" w:rsidR="006B30BE" w:rsidRDefault="006B30BE" w:rsidP="00F200C3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30BE">
              <w:rPr>
                <w:color w:val="000000" w:themeColor="text1"/>
              </w:rPr>
              <w:t>Problem Solver</w:t>
            </w:r>
          </w:p>
        </w:tc>
      </w:tr>
      <w:tr w:rsidR="00DA6451" w14:paraId="1D3F1C53" w14:textId="77777777" w:rsidTr="0032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ED3759" w14:textId="77777777" w:rsidR="004813FD" w:rsidRPr="004813FD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 w:rsidRPr="004813FD">
              <w:rPr>
                <w:b w:val="0"/>
                <w:bCs w:val="0"/>
                <w:color w:val="000000" w:themeColor="text1"/>
              </w:rPr>
              <w:t>Golang</w:t>
            </w:r>
          </w:p>
          <w:p w14:paraId="691E2760" w14:textId="77777777" w:rsidR="004813FD" w:rsidRPr="004813FD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API Design</w:t>
            </w:r>
          </w:p>
          <w:p w14:paraId="1794C983" w14:textId="77777777" w:rsidR="004813FD" w:rsidRPr="004813FD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PostgreSQL</w:t>
            </w:r>
          </w:p>
          <w:p w14:paraId="1310D0E9" w14:textId="7AB4FF58" w:rsidR="00321BA2" w:rsidRPr="00321BA2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Flutter</w:t>
            </w:r>
          </w:p>
        </w:tc>
        <w:tc>
          <w:tcPr>
            <w:tcW w:w="5066" w:type="dxa"/>
            <w:tcBorders>
              <w:top w:val="none" w:sz="0" w:space="0" w:color="auto"/>
              <w:bottom w:val="none" w:sz="0" w:space="0" w:color="auto"/>
            </w:tcBorders>
          </w:tcPr>
          <w:p w14:paraId="2B7DC34D" w14:textId="77777777" w:rsidR="004813FD" w:rsidRDefault="004813FD" w:rsidP="00F200C3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Dependable </w:t>
            </w:r>
            <w:r w:rsidR="006B30BE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eam </w:t>
            </w:r>
            <w:r w:rsidR="006B30BE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layer</w:t>
            </w:r>
          </w:p>
          <w:p w14:paraId="072B2535" w14:textId="7C7EF11E" w:rsidR="00AA777E" w:rsidRDefault="00AA777E" w:rsidP="00F200C3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Fast Learner</w:t>
            </w:r>
          </w:p>
        </w:tc>
      </w:tr>
    </w:tbl>
    <w:p w14:paraId="2BD8D83B" w14:textId="497ECBB1" w:rsidR="001A1DD9" w:rsidRPr="00DA6451" w:rsidRDefault="00000000" w:rsidP="00F200C3">
      <w:pPr>
        <w:pStyle w:val="Heading1"/>
        <w:spacing w:line="276" w:lineRule="auto"/>
        <w:rPr>
          <w:color w:val="000000" w:themeColor="text1"/>
        </w:rPr>
      </w:pPr>
      <w:sdt>
        <w:sdtPr>
          <w:rPr>
            <w:color w:val="000000" w:themeColor="text1"/>
          </w:rPr>
          <w:id w:val="1728489637"/>
          <w:placeholder>
            <w:docPart w:val="EC5425AE67D5134D8E01B1806EF01053"/>
          </w:placeholder>
          <w:temporary/>
          <w:showingPlcHdr/>
          <w15:appearance w15:val="hidden"/>
        </w:sdtPr>
        <w:sdtContent>
          <w:r w:rsidRPr="00DA6451">
            <w:rPr>
              <w:color w:val="000000" w:themeColor="text1"/>
            </w:rPr>
            <w:t>Experience</w:t>
          </w:r>
        </w:sdtContent>
      </w:sdt>
    </w:p>
    <w:p w14:paraId="38EC22D4" w14:textId="1537A52B" w:rsidR="001A1DD9" w:rsidRPr="00DA6451" w:rsidRDefault="00C15A9E" w:rsidP="00F200C3">
      <w:pPr>
        <w:spacing w:line="276" w:lineRule="auto"/>
        <w:rPr>
          <w:b/>
          <w:bCs/>
          <w:color w:val="000000" w:themeColor="text1"/>
        </w:rPr>
      </w:pPr>
      <w:r w:rsidRPr="00DA6451">
        <w:rPr>
          <w:b/>
          <w:bCs/>
          <w:color w:val="000000" w:themeColor="text1"/>
        </w:rPr>
        <w:t>Cisco Systems Inc.</w:t>
      </w:r>
    </w:p>
    <w:p w14:paraId="2417C888" w14:textId="38C10AF1" w:rsidR="001A1DD9" w:rsidRPr="00DA6451" w:rsidRDefault="00C15A9E" w:rsidP="00F200C3">
      <w:p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Technical Consulting Engineer | January 202</w:t>
      </w:r>
      <w:r w:rsidR="00321BA2">
        <w:rPr>
          <w:color w:val="000000" w:themeColor="text1"/>
        </w:rPr>
        <w:t>3</w:t>
      </w:r>
      <w:r w:rsidRPr="00DA6451">
        <w:rPr>
          <w:color w:val="000000" w:themeColor="text1"/>
        </w:rPr>
        <w:t xml:space="preserve"> </w:t>
      </w:r>
      <w:r w:rsidR="00EA2B5A" w:rsidRPr="00DA6451">
        <w:rPr>
          <w:color w:val="000000" w:themeColor="text1"/>
        </w:rPr>
        <w:t>–</w:t>
      </w:r>
      <w:r w:rsidRPr="00DA6451">
        <w:rPr>
          <w:color w:val="000000" w:themeColor="text1"/>
        </w:rPr>
        <w:t xml:space="preserve"> Present</w:t>
      </w:r>
    </w:p>
    <w:p w14:paraId="33645F4D" w14:textId="70F4A4BF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Apart from my regular job responsibilities, I have a great interest in building software products.</w:t>
      </w:r>
    </w:p>
    <w:p w14:paraId="3FC21F84" w14:textId="008CC4BE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4813FD">
        <w:rPr>
          <w:color w:val="000000" w:themeColor="text1"/>
        </w:rPr>
        <w:t>Worked on multiple projects for Cisco TAC innovation to automate and orchestrate complex workﬂows.</w:t>
      </w:r>
    </w:p>
    <w:p w14:paraId="0EA34431" w14:textId="3901E47A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Debugging and troubleshooting </w:t>
      </w:r>
      <w:r w:rsidRPr="004813FD">
        <w:rPr>
          <w:color w:val="000000" w:themeColor="text1"/>
        </w:rPr>
        <w:t>technical issues encountered in Cisco Catalyst Center product.</w:t>
      </w:r>
    </w:p>
    <w:p w14:paraId="335570C5" w14:textId="6DE49BA9" w:rsidR="00321BA2" w:rsidRPr="00321BA2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Have written multiple technical documents about design of Cisco Catalyst Center product.</w:t>
      </w:r>
    </w:p>
    <w:p w14:paraId="3F74D11D" w14:textId="4DDFA1D1" w:rsidR="001A1DD9" w:rsidRPr="00DA6451" w:rsidRDefault="00EA2B5A" w:rsidP="00F200C3">
      <w:pPr>
        <w:pStyle w:val="Heading1"/>
        <w:spacing w:line="276" w:lineRule="auto"/>
        <w:rPr>
          <w:color w:val="000000" w:themeColor="text1"/>
        </w:rPr>
      </w:pPr>
      <w:bookmarkStart w:id="6" w:name="_Hlk176677599"/>
      <w:r w:rsidRPr="00DA6451">
        <w:rPr>
          <w:color w:val="000000" w:themeColor="text1"/>
        </w:rPr>
        <w:t>PROJECTS</w:t>
      </w:r>
    </w:p>
    <w:p w14:paraId="7F8718DA" w14:textId="5F3FD4CE" w:rsidR="001A1DD9" w:rsidRDefault="00EA2B5A" w:rsidP="00F200C3">
      <w:pPr>
        <w:pStyle w:val="ListParagraph"/>
        <w:numPr>
          <w:ilvl w:val="0"/>
          <w:numId w:val="16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 xml:space="preserve">Serviceability </w:t>
      </w:r>
      <w:r w:rsidR="00321BA2">
        <w:rPr>
          <w:color w:val="000000" w:themeColor="text1"/>
        </w:rPr>
        <w:t>API | April 2024 - Present</w:t>
      </w:r>
    </w:p>
    <w:p w14:paraId="54282037" w14:textId="65073346" w:rsidR="00321BA2" w:rsidRDefault="00321BA2" w:rsidP="00F200C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 Python FastAPI backend designed to gather bug data from various internal services at Cisco.</w:t>
      </w:r>
    </w:p>
    <w:p w14:paraId="4869E306" w14:textId="7F19A235" w:rsidR="00321BA2" w:rsidRDefault="00321BA2" w:rsidP="00F200C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Internally calls multiple resources to expose data via a single API endpoint</w:t>
      </w:r>
      <w:r w:rsidR="007059C4">
        <w:rPr>
          <w:color w:val="000000" w:themeColor="text1"/>
        </w:rPr>
        <w:t>.</w:t>
      </w:r>
    </w:p>
    <w:p w14:paraId="0D41B153" w14:textId="189E54F0" w:rsidR="00321BA2" w:rsidRDefault="00321BA2" w:rsidP="00F200C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Written </w:t>
      </w:r>
      <w:r w:rsidRPr="00321BA2">
        <w:rPr>
          <w:color w:val="000000" w:themeColor="text1"/>
        </w:rPr>
        <w:t xml:space="preserve">from scratch </w:t>
      </w:r>
      <w:r>
        <w:rPr>
          <w:color w:val="000000" w:themeColor="text1"/>
        </w:rPr>
        <w:t>with</w:t>
      </w:r>
      <w:r w:rsidRPr="00321BA2">
        <w:rPr>
          <w:color w:val="000000" w:themeColor="text1"/>
        </w:rPr>
        <w:t xml:space="preserve"> performance and extensibility in mind.</w:t>
      </w:r>
    </w:p>
    <w:p w14:paraId="178DA904" w14:textId="0951EB12" w:rsidR="00F200C3" w:rsidRPr="00222923" w:rsidRDefault="00222923" w:rsidP="0022292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Used Docker Compose to declare and build containerized application for easy deployments.</w:t>
      </w:r>
    </w:p>
    <w:p w14:paraId="19ABDE33" w14:textId="4E5E6D23" w:rsidR="00321BA2" w:rsidRDefault="00F200C3" w:rsidP="00F200C3">
      <w:pPr>
        <w:pStyle w:val="ListParagraph"/>
        <w:numPr>
          <w:ilvl w:val="0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>Serviceability Dashboard | April 2024 – Present</w:t>
      </w:r>
    </w:p>
    <w:p w14:paraId="2E1E5DBE" w14:textId="235DAAAF" w:rsidR="00F200C3" w:rsidRDefault="00F200C3" w:rsidP="008220E6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 React based frontend dashboard designed for centralized </w:t>
      </w:r>
      <w:r w:rsidRPr="00F200C3">
        <w:rPr>
          <w:color w:val="000000" w:themeColor="text1"/>
        </w:rPr>
        <w:t>serviceability request management.</w:t>
      </w:r>
    </w:p>
    <w:p w14:paraId="7A30D5C5" w14:textId="303438FB" w:rsidR="00222923" w:rsidRDefault="00222923" w:rsidP="008220E6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 w:rsidRPr="00222923">
        <w:rPr>
          <w:color w:val="000000" w:themeColor="text1"/>
        </w:rPr>
        <w:t>Delivering a unified dashboard to Cisco leadership</w:t>
      </w:r>
      <w:r>
        <w:rPr>
          <w:color w:val="000000" w:themeColor="text1"/>
        </w:rPr>
        <w:t xml:space="preserve"> for any given technology and product</w:t>
      </w:r>
      <w:r w:rsidRPr="00222923">
        <w:rPr>
          <w:color w:val="000000" w:themeColor="text1"/>
        </w:rPr>
        <w:t>.</w:t>
      </w:r>
    </w:p>
    <w:p w14:paraId="258DAB93" w14:textId="7D98037A" w:rsidR="00222923" w:rsidRDefault="00222923" w:rsidP="008220E6">
      <w:pPr>
        <w:pStyle w:val="ListParagraph"/>
        <w:numPr>
          <w:ilvl w:val="1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Built using in-house UI library with modern aesthetics and data driven approach.</w:t>
      </w:r>
    </w:p>
    <w:p w14:paraId="2A4CF10E" w14:textId="40DF005C" w:rsidR="00222923" w:rsidRDefault="00222923" w:rsidP="008220E6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222923">
        <w:rPr>
          <w:color w:val="000000" w:themeColor="text1"/>
        </w:rPr>
        <w:t xml:space="preserve">Migration Assistant | </w:t>
      </w:r>
      <w:r>
        <w:rPr>
          <w:color w:val="000000" w:themeColor="text1"/>
        </w:rPr>
        <w:t xml:space="preserve">January </w:t>
      </w:r>
      <w:r w:rsidRPr="00222923">
        <w:rPr>
          <w:color w:val="000000" w:themeColor="text1"/>
        </w:rPr>
        <w:t>2024 – Present</w:t>
      </w:r>
    </w:p>
    <w:p w14:paraId="616D2895" w14:textId="51BB3DB4" w:rsidR="00222923" w:rsidRDefault="009B6CE9" w:rsidP="008220E6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 JS based frontend dashboard designed </w:t>
      </w:r>
      <w:r w:rsidRPr="009B6CE9">
        <w:rPr>
          <w:color w:val="000000" w:themeColor="text1"/>
        </w:rPr>
        <w:t>generating automated Methods of Procedure (MoP)</w:t>
      </w:r>
      <w:r>
        <w:rPr>
          <w:color w:val="000000" w:themeColor="text1"/>
        </w:rPr>
        <w:t>.</w:t>
      </w:r>
    </w:p>
    <w:p w14:paraId="565C9263" w14:textId="0C19B129" w:rsidR="009B6CE9" w:rsidRDefault="009B6CE9" w:rsidP="008220E6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 w:rsidRPr="009B6CE9">
        <w:rPr>
          <w:color w:val="000000" w:themeColor="text1"/>
        </w:rPr>
        <w:t>Reduced 80% of manual work in creating MoP for network migrations.</w:t>
      </w:r>
    </w:p>
    <w:p w14:paraId="433E664C" w14:textId="04D57550" w:rsidR="009B6CE9" w:rsidRDefault="009B6CE9" w:rsidP="008220E6">
      <w:pPr>
        <w:pStyle w:val="ListParagraph"/>
        <w:numPr>
          <w:ilvl w:val="1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Consumed in-house APIs for fetching details to automate the entire workflow.</w:t>
      </w:r>
    </w:p>
    <w:p w14:paraId="4DFF90E1" w14:textId="5DD80FD6" w:rsidR="00AA777E" w:rsidRDefault="00AA777E" w:rsidP="008220E6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OpenTodo | September 2021 – Present</w:t>
      </w:r>
    </w:p>
    <w:p w14:paraId="53012716" w14:textId="4C7F1DD5" w:rsidR="008220E6" w:rsidRDefault="008220E6" w:rsidP="008220E6">
      <w:pPr>
        <w:pStyle w:val="ListParagraph"/>
        <w:numPr>
          <w:ilvl w:val="1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Idea of running an app on multiple platforms was gaining traction, thus I built this to-do app.</w:t>
      </w:r>
    </w:p>
    <w:p w14:paraId="1442F076" w14:textId="04289735" w:rsidR="00AA777E" w:rsidRDefault="008220E6" w:rsidP="008220E6">
      <w:pPr>
        <w:pStyle w:val="ListParagraph"/>
        <w:numPr>
          <w:ilvl w:val="1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Designed to run on 6 major platforms: - Android, iOS, macOS, Linux, Web and Windows.</w:t>
      </w:r>
    </w:p>
    <w:p w14:paraId="07BE6DF7" w14:textId="3F995E48" w:rsidR="008220E6" w:rsidRDefault="008220E6" w:rsidP="00AA777E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Used Flutter framework to design the UI and hive as a fast key-value database.</w:t>
      </w:r>
    </w:p>
    <w:p w14:paraId="426FBA6D" w14:textId="65883C6C" w:rsidR="008220E6" w:rsidRDefault="008220E6" w:rsidP="00AA777E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Todo entries are saved as an object and serialized using a custom data adapter.</w:t>
      </w:r>
    </w:p>
    <w:p w14:paraId="42F1CF3B" w14:textId="18E51D77" w:rsidR="00DD668A" w:rsidRDefault="00DD668A" w:rsidP="00DD668A">
      <w:pPr>
        <w:pStyle w:val="Heading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color w:val="000000" w:themeColor="text1"/>
        </w:rPr>
        <w:t>EDUCATION</w:t>
      </w:r>
    </w:p>
    <w:p w14:paraId="2DF24946" w14:textId="2C5EF5F5" w:rsidR="00DD668A" w:rsidRDefault="00DD668A" w:rsidP="00DD668A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DD668A">
        <w:rPr>
          <w:color w:val="000000" w:themeColor="text1"/>
        </w:rPr>
        <w:t>Lakshmi Narain College of Technology &amp; Science | B. Tech</w:t>
      </w:r>
      <w:r>
        <w:rPr>
          <w:color w:val="000000" w:themeColor="text1"/>
        </w:rPr>
        <w:t xml:space="preserve">. | </w:t>
      </w:r>
      <w:r w:rsidRPr="00DD668A">
        <w:rPr>
          <w:color w:val="000000" w:themeColor="text1"/>
        </w:rPr>
        <w:t>2019-2023</w:t>
      </w:r>
    </w:p>
    <w:p w14:paraId="6C560DC6" w14:textId="084AA602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the college with 9.21 CGPA.</w:t>
      </w:r>
    </w:p>
    <w:p w14:paraId="2FE8104E" w14:textId="4CCDA548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on multiple projects which are still in use today.</w:t>
      </w:r>
    </w:p>
    <w:p w14:paraId="5614B145" w14:textId="16B0CE8C" w:rsidR="00DD668A" w:rsidRDefault="00DD668A" w:rsidP="00DD668A">
      <w:pPr>
        <w:pStyle w:val="ListParagraph"/>
        <w:numPr>
          <w:ilvl w:val="1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Achieved 1</w:t>
      </w:r>
      <w:r w:rsidRPr="00DD668A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position in Arduino programming competition. </w:t>
      </w:r>
    </w:p>
    <w:p w14:paraId="13DF5287" w14:textId="5A494187" w:rsidR="00DD668A" w:rsidRDefault="00DD668A" w:rsidP="00DD668A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DD668A">
        <w:rPr>
          <w:color w:val="000000" w:themeColor="text1"/>
        </w:rPr>
        <w:t>Cambridge Sr. Sec. School | Senior Secondary (XII)</w:t>
      </w:r>
    </w:p>
    <w:p w14:paraId="5697DDAD" w14:textId="0793240E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Computer Science with 99 out of 100 marks.</w:t>
      </w:r>
    </w:p>
    <w:p w14:paraId="0FE8FCE1" w14:textId="2DC3757A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School with 92.2%</w:t>
      </w:r>
    </w:p>
    <w:p w14:paraId="1732BC84" w14:textId="32442AFF" w:rsidR="00DD668A" w:rsidRP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One of the district toppers in Computer Science Olympiad.</w:t>
      </w:r>
    </w:p>
    <w:p w14:paraId="20EEC52B" w14:textId="4CE7C9A2" w:rsidR="00F200C3" w:rsidRDefault="00F200C3" w:rsidP="00F200C3">
      <w:pPr>
        <w:pStyle w:val="Heading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color w:val="000000" w:themeColor="text1"/>
        </w:rPr>
        <w:t>CERTIFICATIONS</w:t>
      </w:r>
    </w:p>
    <w:p w14:paraId="73CBCCC1" w14:textId="73C2A277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Cisco Certiﬁed DevNet Associate</w:t>
      </w:r>
      <w:r>
        <w:rPr>
          <w:color w:val="000000" w:themeColor="text1"/>
        </w:rPr>
        <w:t xml:space="preserve"> </w:t>
      </w:r>
      <w:r w:rsidRPr="00F200C3">
        <w:rPr>
          <w:color w:val="000000" w:themeColor="text1"/>
        </w:rPr>
        <w:t>| Cisco</w:t>
      </w:r>
    </w:p>
    <w:p w14:paraId="32DC74A2" w14:textId="1E335CDD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Cisco Certiﬁed Network Associate</w:t>
      </w:r>
      <w:r>
        <w:rPr>
          <w:color w:val="000000" w:themeColor="text1"/>
        </w:rPr>
        <w:t xml:space="preserve"> </w:t>
      </w:r>
      <w:r w:rsidRPr="00F200C3">
        <w:rPr>
          <w:color w:val="000000" w:themeColor="text1"/>
        </w:rPr>
        <w:t>| Cisco</w:t>
      </w:r>
    </w:p>
    <w:p w14:paraId="37D9E391" w14:textId="7122BA1C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Introduction to Relational Database and SQL | Coursera</w:t>
      </w:r>
    </w:p>
    <w:p w14:paraId="048C47F0" w14:textId="38B8E6F0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Open-Source Software Development Methods | Coursera</w:t>
      </w:r>
    </w:p>
    <w:bookmarkEnd w:id="6" w:displacedByCustomXml="next"/>
    <w:bookmarkStart w:id="7" w:name="_Hlk176680336" w:displacedByCustomXml="next"/>
    <w:sdt>
      <w:sdtPr>
        <w:rPr>
          <w:color w:val="000000" w:themeColor="text1"/>
        </w:rPr>
        <w:id w:val="520597245"/>
        <w:placeholder>
          <w:docPart w:val="726FA99BBF4EC9449589D4F1D394775A"/>
        </w:placeholder>
        <w:temporary/>
        <w:showingPlcHdr/>
        <w15:appearance w15:val="hidden"/>
      </w:sdtPr>
      <w:sdtContent>
        <w:p w14:paraId="7CD162CB" w14:textId="77777777" w:rsidR="001A1DD9" w:rsidRPr="00DA6451" w:rsidRDefault="00000000" w:rsidP="00DD668A">
          <w:pPr>
            <w:pStyle w:val="Heading1"/>
            <w:rPr>
              <w:color w:val="000000" w:themeColor="text1"/>
            </w:rPr>
          </w:pPr>
          <w:r w:rsidRPr="00DA6451">
            <w:rPr>
              <w:color w:val="000000" w:themeColor="text1"/>
            </w:rPr>
            <w:t>Awards and Acknowledgements</w:t>
          </w:r>
        </w:p>
      </w:sdtContent>
    </w:sdt>
    <w:bookmarkEnd w:id="7" w:displacedByCustomXml="prev"/>
    <w:p w14:paraId="218776C8" w14:textId="1577F4F2" w:rsidR="001A1DD9" w:rsidRDefault="004813FD" w:rsidP="00DD668A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Gold performer in automation skills at Cisco.</w:t>
      </w:r>
    </w:p>
    <w:p w14:paraId="72768EF7" w14:textId="242E8263" w:rsidR="004813FD" w:rsidRDefault="00AA777E" w:rsidP="00DD668A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Recognized </w:t>
      </w:r>
      <w:r w:rsidR="004813FD">
        <w:rPr>
          <w:color w:val="000000" w:themeColor="text1"/>
        </w:rPr>
        <w:t xml:space="preserve">as best </w:t>
      </w:r>
      <w:r>
        <w:rPr>
          <w:color w:val="000000" w:themeColor="text1"/>
        </w:rPr>
        <w:t>performing employee</w:t>
      </w:r>
      <w:r w:rsidR="004813FD">
        <w:rPr>
          <w:color w:val="000000" w:themeColor="text1"/>
        </w:rPr>
        <w:t xml:space="preserve"> by </w:t>
      </w:r>
      <w:r w:rsidR="008220E6">
        <w:rPr>
          <w:color w:val="000000" w:themeColor="text1"/>
        </w:rPr>
        <w:t>Cisco leadership</w:t>
      </w:r>
      <w:r w:rsidR="004813FD">
        <w:rPr>
          <w:color w:val="000000" w:themeColor="text1"/>
        </w:rPr>
        <w:t>.</w:t>
      </w:r>
    </w:p>
    <w:p w14:paraId="3403D789" w14:textId="7F2B562F" w:rsidR="004813FD" w:rsidRPr="00DA6451" w:rsidRDefault="008220E6" w:rsidP="00F200C3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Recognized as one of the best performing students at college.</w:t>
      </w:r>
    </w:p>
    <w:sectPr w:rsidR="004813FD" w:rsidRPr="00DA6451" w:rsidSect="00321BA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BC06D" w14:textId="77777777" w:rsidR="00EF21D1" w:rsidRDefault="00EF21D1">
      <w:r>
        <w:separator/>
      </w:r>
    </w:p>
  </w:endnote>
  <w:endnote w:type="continuationSeparator" w:id="0">
    <w:p w14:paraId="5B34A8A2" w14:textId="77777777" w:rsidR="00EF21D1" w:rsidRDefault="00EF2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94F59" w14:textId="28E5F6CF" w:rsidR="003924A5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3A2E6E" wp14:editId="644D51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293434022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D2542" w14:textId="312B1CE9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2E6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6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181D2542" w14:textId="312B1CE9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560D1" w14:textId="03CB12EF" w:rsidR="001A1DD9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20A20430" wp14:editId="3B85705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2146838240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C5FBC" w14:textId="21B17AC0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2043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6pt;z-index:25166848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3CBC5FBC" w14:textId="21B17AC0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EC4B7" w14:textId="2D4C9A14" w:rsidR="003924A5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EBFBEF7" wp14:editId="0C9B4B7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784772034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F8A47" w14:textId="7CB8B2F6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FBEF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-" style="position:absolute;margin-left:0;margin-top:0;width:20.35pt;height:16.6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6B8F8A47" w14:textId="7CB8B2F6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1C3CE" w14:textId="77777777" w:rsidR="00EF21D1" w:rsidRDefault="00EF21D1">
      <w:r>
        <w:separator/>
      </w:r>
    </w:p>
  </w:footnote>
  <w:footnote w:type="continuationSeparator" w:id="0">
    <w:p w14:paraId="52A7F9F1" w14:textId="77777777" w:rsidR="00EF21D1" w:rsidRDefault="00EF2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2C6F4" w14:textId="77777777" w:rsidR="001A1DD9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1D28893" wp14:editId="24CE2BD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C184EC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412FB" w14:textId="77777777" w:rsidR="001A1DD9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75D3E5" wp14:editId="074EAF6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AC4A53" w14:textId="77777777" w:rsidR="001A1DD9" w:rsidRDefault="001A1DD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475D3E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0AC4A53" w14:textId="77777777" w:rsidR="001A1DD9" w:rsidRDefault="001A1DD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67A7F"/>
    <w:multiLevelType w:val="hybridMultilevel"/>
    <w:tmpl w:val="01BCE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43592"/>
    <w:multiLevelType w:val="hybridMultilevel"/>
    <w:tmpl w:val="3CA25C6A"/>
    <w:lvl w:ilvl="0" w:tplc="B24CB166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0FBB1DBD"/>
    <w:multiLevelType w:val="hybridMultilevel"/>
    <w:tmpl w:val="5D9A5EFC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C94471"/>
    <w:multiLevelType w:val="hybridMultilevel"/>
    <w:tmpl w:val="C2E41B0E"/>
    <w:lvl w:ilvl="0" w:tplc="B24CB166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2DB368C6"/>
    <w:multiLevelType w:val="hybridMultilevel"/>
    <w:tmpl w:val="7AD6ED4C"/>
    <w:lvl w:ilvl="0" w:tplc="B24CB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A4E7D"/>
    <w:multiLevelType w:val="hybridMultilevel"/>
    <w:tmpl w:val="C54A492C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09A2C8C4"/>
    <w:lvl w:ilvl="0" w:tplc="B24CB16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11E19"/>
    <w:multiLevelType w:val="hybridMultilevel"/>
    <w:tmpl w:val="D2C2E538"/>
    <w:lvl w:ilvl="0" w:tplc="B24CB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F70AC"/>
    <w:multiLevelType w:val="hybridMultilevel"/>
    <w:tmpl w:val="41B8ADE4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67286">
    <w:abstractNumId w:val="9"/>
  </w:num>
  <w:num w:numId="2" w16cid:durableId="785387087">
    <w:abstractNumId w:val="17"/>
  </w:num>
  <w:num w:numId="3" w16cid:durableId="839854292">
    <w:abstractNumId w:val="13"/>
  </w:num>
  <w:num w:numId="4" w16cid:durableId="657882702">
    <w:abstractNumId w:val="7"/>
  </w:num>
  <w:num w:numId="5" w16cid:durableId="903105537">
    <w:abstractNumId w:val="6"/>
  </w:num>
  <w:num w:numId="6" w16cid:durableId="2040423453">
    <w:abstractNumId w:val="5"/>
  </w:num>
  <w:num w:numId="7" w16cid:durableId="778649303">
    <w:abstractNumId w:val="4"/>
  </w:num>
  <w:num w:numId="8" w16cid:durableId="657922035">
    <w:abstractNumId w:val="8"/>
  </w:num>
  <w:num w:numId="9" w16cid:durableId="1653488964">
    <w:abstractNumId w:val="3"/>
  </w:num>
  <w:num w:numId="10" w16cid:durableId="1418138647">
    <w:abstractNumId w:val="2"/>
  </w:num>
  <w:num w:numId="11" w16cid:durableId="1348672196">
    <w:abstractNumId w:val="1"/>
  </w:num>
  <w:num w:numId="12" w16cid:durableId="2132087199">
    <w:abstractNumId w:val="0"/>
  </w:num>
  <w:num w:numId="13" w16cid:durableId="1601909807">
    <w:abstractNumId w:val="19"/>
  </w:num>
  <w:num w:numId="14" w16cid:durableId="61291337">
    <w:abstractNumId w:val="14"/>
  </w:num>
  <w:num w:numId="15" w16cid:durableId="1356924069">
    <w:abstractNumId w:val="12"/>
  </w:num>
  <w:num w:numId="16" w16cid:durableId="1413314740">
    <w:abstractNumId w:val="20"/>
  </w:num>
  <w:num w:numId="17" w16cid:durableId="937640712">
    <w:abstractNumId w:val="16"/>
  </w:num>
  <w:num w:numId="18" w16cid:durableId="283734246">
    <w:abstractNumId w:val="18"/>
  </w:num>
  <w:num w:numId="19" w16cid:durableId="1611085564">
    <w:abstractNumId w:val="15"/>
  </w:num>
  <w:num w:numId="20" w16cid:durableId="289631612">
    <w:abstractNumId w:val="11"/>
  </w:num>
  <w:num w:numId="21" w16cid:durableId="199319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6"/>
    <w:rsid w:val="000973CE"/>
    <w:rsid w:val="000A5E49"/>
    <w:rsid w:val="001016A2"/>
    <w:rsid w:val="001A1DD9"/>
    <w:rsid w:val="001F0722"/>
    <w:rsid w:val="00222923"/>
    <w:rsid w:val="00237602"/>
    <w:rsid w:val="00316837"/>
    <w:rsid w:val="00321BA2"/>
    <w:rsid w:val="003924A5"/>
    <w:rsid w:val="003F47BB"/>
    <w:rsid w:val="00417D65"/>
    <w:rsid w:val="004813FD"/>
    <w:rsid w:val="00544C83"/>
    <w:rsid w:val="00683D06"/>
    <w:rsid w:val="006902F8"/>
    <w:rsid w:val="006B30BE"/>
    <w:rsid w:val="007059C4"/>
    <w:rsid w:val="008220E6"/>
    <w:rsid w:val="008F4578"/>
    <w:rsid w:val="009B6CE9"/>
    <w:rsid w:val="00AA777E"/>
    <w:rsid w:val="00AF5E05"/>
    <w:rsid w:val="00C15A9E"/>
    <w:rsid w:val="00D725F6"/>
    <w:rsid w:val="00D93D03"/>
    <w:rsid w:val="00DA6451"/>
    <w:rsid w:val="00DD668A"/>
    <w:rsid w:val="00EA2B5A"/>
    <w:rsid w:val="00EB262A"/>
    <w:rsid w:val="00EF21D1"/>
    <w:rsid w:val="00F200C3"/>
    <w:rsid w:val="00F7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BF187"/>
  <w15:chartTrackingRefBased/>
  <w15:docId w15:val="{50868B11-A6EF-2343-9BC9-4254C73D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9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37602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602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DA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DA6451"/>
    <w:pPr>
      <w:spacing w:after="0" w:line="240" w:lineRule="auto"/>
    </w:pPr>
    <w:tblPr>
      <w:tblStyleRowBandSize w:val="1"/>
      <w:tblStyleColBandSize w:val="1"/>
      <w:tblBorders>
        <w:top w:val="single" w:sz="4" w:space="0" w:color="E3AB47" w:themeColor="accent1"/>
        <w:left w:val="single" w:sz="4" w:space="0" w:color="E3AB47" w:themeColor="accent1"/>
        <w:bottom w:val="single" w:sz="4" w:space="0" w:color="E3AB47" w:themeColor="accent1"/>
        <w:right w:val="single" w:sz="4" w:space="0" w:color="E3AB4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AB47" w:themeFill="accent1"/>
      </w:tcPr>
    </w:tblStylePr>
    <w:tblStylePr w:type="lastRow">
      <w:rPr>
        <w:b/>
        <w:bCs/>
      </w:rPr>
      <w:tblPr/>
      <w:tcPr>
        <w:tcBorders>
          <w:top w:val="double" w:sz="4" w:space="0" w:color="E3AB4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AB47" w:themeColor="accent1"/>
          <w:right w:val="single" w:sz="4" w:space="0" w:color="E3AB47" w:themeColor="accent1"/>
        </w:tcBorders>
      </w:tcPr>
    </w:tblStylePr>
    <w:tblStylePr w:type="band1Horz">
      <w:tblPr/>
      <w:tcPr>
        <w:tcBorders>
          <w:top w:val="single" w:sz="4" w:space="0" w:color="E3AB47" w:themeColor="accent1"/>
          <w:bottom w:val="single" w:sz="4" w:space="0" w:color="E3AB4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AB47" w:themeColor="accent1"/>
          <w:left w:val="nil"/>
        </w:tcBorders>
      </w:tcPr>
    </w:tblStylePr>
    <w:tblStylePr w:type="swCell">
      <w:tblPr/>
      <w:tcPr>
        <w:tcBorders>
          <w:top w:val="double" w:sz="4" w:space="0" w:color="E3AB47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A6451"/>
    <w:pPr>
      <w:spacing w:after="0" w:line="240" w:lineRule="auto"/>
    </w:pPr>
    <w:tblPr>
      <w:tblStyleRowBandSize w:val="1"/>
      <w:tblStyleColBandSize w:val="1"/>
      <w:tblBorders>
        <w:top w:val="single" w:sz="4" w:space="0" w:color="969691" w:themeColor="accent3"/>
        <w:left w:val="single" w:sz="4" w:space="0" w:color="969691" w:themeColor="accent3"/>
        <w:bottom w:val="single" w:sz="4" w:space="0" w:color="969691" w:themeColor="accent3"/>
        <w:right w:val="single" w:sz="4" w:space="0" w:color="96969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1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1" w:themeColor="accent3"/>
          <w:right w:val="single" w:sz="4" w:space="0" w:color="969691" w:themeColor="accent3"/>
        </w:tcBorders>
      </w:tcPr>
    </w:tblStylePr>
    <w:tblStylePr w:type="band1Horz">
      <w:tblPr/>
      <w:tcPr>
        <w:tcBorders>
          <w:top w:val="single" w:sz="4" w:space="0" w:color="969691" w:themeColor="accent3"/>
          <w:bottom w:val="single" w:sz="4" w:space="0" w:color="96969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1" w:themeColor="accent3"/>
          <w:left w:val="nil"/>
        </w:tcBorders>
      </w:tcPr>
    </w:tblStylePr>
    <w:tblStylePr w:type="swCell">
      <w:tblPr/>
      <w:tcPr>
        <w:tcBorders>
          <w:top w:val="double" w:sz="4" w:space="0" w:color="969691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Bengaluru,%20Karnataka,%20India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iali/Library/Containers/com.microsoft.Word/Data/Library/Application%20Support/Microsoft/Office/16.0/DTS/en-IN%7b09E0F56F-52DD-6943-B291-835CE44E759E%7d/%7bE32289BB-7138-4C4D-B4BD-DBE55322A3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5425AE67D5134D8E01B1806EF01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E9BAD-4441-6D41-9EC1-878F504649A1}"/>
      </w:docPartPr>
      <w:docPartBody>
        <w:p w:rsidR="00A54606" w:rsidRDefault="00000000">
          <w:pPr>
            <w:pStyle w:val="EC5425AE67D5134D8E01B1806EF01053"/>
          </w:pPr>
          <w:r>
            <w:t>Experience</w:t>
          </w:r>
        </w:p>
      </w:docPartBody>
    </w:docPart>
    <w:docPart>
      <w:docPartPr>
        <w:name w:val="726FA99BBF4EC9449589D4F1D3947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ACF2-7268-8749-8042-AC7F6856C65E}"/>
      </w:docPartPr>
      <w:docPartBody>
        <w:p w:rsidR="00A54606" w:rsidRDefault="00000000">
          <w:pPr>
            <w:pStyle w:val="726FA99BBF4EC9449589D4F1D394775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81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4E"/>
    <w:rsid w:val="000A5E49"/>
    <w:rsid w:val="002C5B17"/>
    <w:rsid w:val="00730114"/>
    <w:rsid w:val="00A54606"/>
    <w:rsid w:val="00AF2F84"/>
    <w:rsid w:val="00C73C4E"/>
    <w:rsid w:val="00D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5425AE67D5134D8E01B1806EF01053">
    <w:name w:val="EC5425AE67D5134D8E01B1806EF010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726FA99BBF4EC9449589D4F1D394775A">
    <w:name w:val="726FA99BBF4EC9449589D4F1D3947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{E32289BB-7138-4C4D-B4BD-DBE55322A3C3}tf10002074.dotx</Template>
  <TotalTime>1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sheiali</dc:creator>
  <cp:keywords/>
  <dc:description/>
  <cp:lastModifiedBy>Sheikh Ali (sheiali)</cp:lastModifiedBy>
  <cp:revision>2</cp:revision>
  <cp:lastPrinted>2024-09-08T05:59:00Z</cp:lastPrinted>
  <dcterms:created xsi:type="dcterms:W3CDTF">2024-11-19T17:19:00Z</dcterms:created>
  <dcterms:modified xsi:type="dcterms:W3CDTF">2024-11-19T17:19:00Z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  <property fmtid="{D5CDD505-2E9C-101B-9397-08002B2CF9AE}" pid="3" name="ClassificationContentMarkingFooterShapeIds">
    <vt:lpwstr>2ec6abc2,117d72a6,7ff626e0</vt:lpwstr>
  </property>
  <property fmtid="{D5CDD505-2E9C-101B-9397-08002B2CF9AE}" pid="4" name="ClassificationContentMarkingFooterFontProps">
    <vt:lpwstr>#000000,1,Calibri</vt:lpwstr>
  </property>
  <property fmtid="{D5CDD505-2E9C-101B-9397-08002B2CF9AE}" pid="5" name="ClassificationContentMarkingFooterText">
    <vt:lpwstr>-</vt:lpwstr>
  </property>
  <property fmtid="{D5CDD505-2E9C-101B-9397-08002B2CF9AE}" pid="6" name="MSIP_Label_a189e4fd-a2fa-47bf-9b21-17f706ee2968_Enabled">
    <vt:lpwstr>true</vt:lpwstr>
  </property>
  <property fmtid="{D5CDD505-2E9C-101B-9397-08002B2CF9AE}" pid="7" name="MSIP_Label_a189e4fd-a2fa-47bf-9b21-17f706ee2968_SetDate">
    <vt:lpwstr>2024-11-19T17:03:11Z</vt:lpwstr>
  </property>
  <property fmtid="{D5CDD505-2E9C-101B-9397-08002B2CF9AE}" pid="8" name="MSIP_Label_a189e4fd-a2fa-47bf-9b21-17f706ee2968_Method">
    <vt:lpwstr>Privileged</vt:lpwstr>
  </property>
  <property fmtid="{D5CDD505-2E9C-101B-9397-08002B2CF9AE}" pid="9" name="MSIP_Label_a189e4fd-a2fa-47bf-9b21-17f706ee2968_Name">
    <vt:lpwstr>Cisco Public Label</vt:lpwstr>
  </property>
  <property fmtid="{D5CDD505-2E9C-101B-9397-08002B2CF9AE}" pid="10" name="MSIP_Label_a189e4fd-a2fa-47bf-9b21-17f706ee2968_SiteId">
    <vt:lpwstr>5ae1af62-9505-4097-a69a-c1553ef7840e</vt:lpwstr>
  </property>
  <property fmtid="{D5CDD505-2E9C-101B-9397-08002B2CF9AE}" pid="11" name="MSIP_Label_a189e4fd-a2fa-47bf-9b21-17f706ee2968_ActionId">
    <vt:lpwstr>ca854c93-49ce-4c1e-86b2-f5ba82cecc07</vt:lpwstr>
  </property>
  <property fmtid="{D5CDD505-2E9C-101B-9397-08002B2CF9AE}" pid="12" name="MSIP_Label_a189e4fd-a2fa-47bf-9b21-17f706ee2968_ContentBits">
    <vt:lpwstr>2</vt:lpwstr>
  </property>
</Properties>
</file>